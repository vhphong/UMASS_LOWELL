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DE5" w:rsidRPr="005D5D1F" w:rsidRDefault="00816700">
      <w:pPr>
        <w:pStyle w:val="Standard"/>
        <w:spacing w:line="276" w:lineRule="auto"/>
        <w:jc w:val="both"/>
        <w:rPr>
          <w:rFonts w:ascii="Times New Roman" w:hAnsi="Times New Roman" w:cs="Times New Roman"/>
          <w:b/>
        </w:rPr>
      </w:pPr>
      <w:r w:rsidRPr="005D5D1F">
        <w:rPr>
          <w:rFonts w:ascii="Times New Roman" w:hAnsi="Times New Roman" w:cs="Times New Roman"/>
          <w:b/>
        </w:rPr>
        <w:t>COMP 4500, Mobile Robotics I</w:t>
      </w:r>
    </w:p>
    <w:p w:rsidR="00E06DE5" w:rsidRPr="005D5D1F" w:rsidRDefault="00816700">
      <w:pPr>
        <w:pStyle w:val="Standard"/>
        <w:spacing w:line="276" w:lineRule="auto"/>
        <w:jc w:val="both"/>
        <w:rPr>
          <w:rFonts w:ascii="Times New Roman" w:hAnsi="Times New Roman" w:cs="Times New Roman"/>
          <w:b/>
        </w:rPr>
      </w:pPr>
      <w:r w:rsidRPr="005D5D1F">
        <w:rPr>
          <w:rFonts w:ascii="Times New Roman" w:hAnsi="Times New Roman" w:cs="Times New Roman"/>
          <w:b/>
        </w:rPr>
        <w:t>Spring 2018, Prof. Yanco</w:t>
      </w:r>
    </w:p>
    <w:p w:rsidR="00E06DE5" w:rsidRPr="005D5D1F" w:rsidRDefault="00816700">
      <w:pPr>
        <w:pStyle w:val="Standard"/>
        <w:spacing w:line="276" w:lineRule="auto"/>
        <w:jc w:val="both"/>
        <w:rPr>
          <w:rFonts w:ascii="Times New Roman" w:hAnsi="Times New Roman" w:cs="Times New Roman"/>
          <w:b/>
        </w:rPr>
      </w:pPr>
      <w:r w:rsidRPr="005D5D1F">
        <w:rPr>
          <w:rFonts w:ascii="Times New Roman" w:hAnsi="Times New Roman" w:cs="Times New Roman"/>
          <w:b/>
        </w:rPr>
        <w:t>Daniel MacMillan</w:t>
      </w:r>
    </w:p>
    <w:p w:rsidR="00E06DE5" w:rsidRPr="005D5D1F" w:rsidRDefault="00816700">
      <w:pPr>
        <w:pStyle w:val="Standard"/>
        <w:spacing w:line="276" w:lineRule="auto"/>
        <w:jc w:val="both"/>
        <w:rPr>
          <w:rFonts w:ascii="Times New Roman" w:hAnsi="Times New Roman" w:cs="Times New Roman"/>
          <w:b/>
        </w:rPr>
      </w:pPr>
      <w:r w:rsidRPr="005D5D1F">
        <w:rPr>
          <w:rFonts w:ascii="Times New Roman" w:hAnsi="Times New Roman" w:cs="Times New Roman"/>
          <w:b/>
        </w:rPr>
        <w:t>Dangnhi Ngo</w:t>
      </w:r>
    </w:p>
    <w:p w:rsidR="00E06DE5" w:rsidRPr="005D5D1F" w:rsidRDefault="00E06DE5">
      <w:pPr>
        <w:pStyle w:val="Standard"/>
        <w:spacing w:line="276" w:lineRule="auto"/>
        <w:jc w:val="both"/>
        <w:rPr>
          <w:rFonts w:ascii="Times New Roman" w:hAnsi="Times New Roman" w:cs="Times New Roman"/>
        </w:rPr>
      </w:pPr>
    </w:p>
    <w:p w:rsidR="00E06DE5" w:rsidRPr="005D5D1F" w:rsidRDefault="00816700">
      <w:pPr>
        <w:pStyle w:val="Standard"/>
        <w:spacing w:line="276" w:lineRule="auto"/>
        <w:jc w:val="center"/>
        <w:rPr>
          <w:rFonts w:ascii="Times New Roman" w:hAnsi="Times New Roman" w:cs="Times New Roman"/>
          <w:b/>
          <w:bCs/>
        </w:rPr>
      </w:pPr>
      <w:r w:rsidRPr="005D5D1F">
        <w:rPr>
          <w:rFonts w:ascii="Times New Roman" w:hAnsi="Times New Roman" w:cs="Times New Roman"/>
          <w:b/>
          <w:bCs/>
        </w:rPr>
        <w:t>Lab 3: Braitenberg Vehicles, Emergence, Meta-Sensing and Randomness</w:t>
      </w:r>
    </w:p>
    <w:p w:rsidR="00E06DE5" w:rsidRPr="005D5D1F" w:rsidRDefault="00816700">
      <w:pPr>
        <w:pStyle w:val="Standard"/>
        <w:spacing w:line="276" w:lineRule="auto"/>
        <w:jc w:val="center"/>
        <w:rPr>
          <w:rFonts w:ascii="Times New Roman" w:hAnsi="Times New Roman" w:cs="Times New Roman"/>
          <w:b/>
          <w:bCs/>
        </w:rPr>
      </w:pPr>
      <w:r w:rsidRPr="005D5D1F">
        <w:rPr>
          <w:rFonts w:ascii="Times New Roman" w:hAnsi="Times New Roman" w:cs="Times New Roman"/>
          <w:b/>
          <w:bCs/>
        </w:rPr>
        <w:t>Lab Report</w:t>
      </w:r>
    </w:p>
    <w:p w:rsidR="00E06DE5" w:rsidRPr="005D5D1F" w:rsidRDefault="00E06DE5">
      <w:pPr>
        <w:pStyle w:val="Standard"/>
        <w:spacing w:line="276" w:lineRule="auto"/>
        <w:jc w:val="both"/>
        <w:rPr>
          <w:rFonts w:ascii="Times New Roman" w:hAnsi="Times New Roman" w:cs="Times New Roman"/>
        </w:rPr>
      </w:pPr>
    </w:p>
    <w:p w:rsidR="00E06DE5" w:rsidRPr="005D5D1F" w:rsidRDefault="00816700">
      <w:pPr>
        <w:pStyle w:val="Standard"/>
        <w:spacing w:line="276" w:lineRule="auto"/>
        <w:jc w:val="both"/>
        <w:rPr>
          <w:rFonts w:ascii="Times New Roman" w:hAnsi="Times New Roman" w:cs="Times New Roman"/>
          <w:b/>
          <w:bCs/>
          <w:u w:val="single"/>
        </w:rPr>
      </w:pPr>
      <w:r w:rsidRPr="005D5D1F">
        <w:rPr>
          <w:rFonts w:ascii="Times New Roman" w:hAnsi="Times New Roman" w:cs="Times New Roman"/>
          <w:b/>
          <w:bCs/>
          <w:u w:val="single"/>
        </w:rPr>
        <w:t xml:space="preserve">Part I: Individual </w:t>
      </w:r>
      <w:r w:rsidRPr="005D5D1F">
        <w:rPr>
          <w:rFonts w:ascii="Times New Roman" w:hAnsi="Times New Roman" w:cs="Times New Roman"/>
          <w:b/>
          <w:bCs/>
          <w:u w:val="single"/>
        </w:rPr>
        <w:t xml:space="preserve">Questions </w:t>
      </w:r>
    </w:p>
    <w:p w:rsidR="00E06DE5" w:rsidRPr="005D5D1F" w:rsidRDefault="00816700">
      <w:pPr>
        <w:pStyle w:val="Standard"/>
        <w:spacing w:line="276" w:lineRule="auto"/>
        <w:jc w:val="both"/>
        <w:rPr>
          <w:rFonts w:ascii="Times New Roman" w:hAnsi="Times New Roman" w:cs="Times New Roman"/>
          <w:b/>
          <w:bCs/>
        </w:rPr>
      </w:pPr>
      <w:r w:rsidRPr="005D5D1F">
        <w:rPr>
          <w:rFonts w:ascii="Times New Roman" w:hAnsi="Times New Roman" w:cs="Times New Roman"/>
          <w:b/>
          <w:bCs/>
        </w:rPr>
        <w:t>Daniel’s Answers:</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1) Our lab 2 robot was a Braitenberg Vehicle in the sense that it had two sensors that controlled two motors that would steer the robot in reaction to some stimulus – in this case the color of the ground beneath the sensor.</w:t>
      </w:r>
    </w:p>
    <w:p w:rsidR="00E06DE5" w:rsidRPr="005D5D1F" w:rsidRDefault="00E06DE5">
      <w:pPr>
        <w:pStyle w:val="Standard"/>
        <w:spacing w:line="276" w:lineRule="auto"/>
        <w:jc w:val="both"/>
        <w:rPr>
          <w:rFonts w:ascii="Times New Roman" w:hAnsi="Times New Roman" w:cs="Times New Roman"/>
          <w:b/>
          <w:bCs/>
        </w:rPr>
      </w:pP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2)</w:t>
      </w:r>
      <w:r w:rsidRPr="005D5D1F">
        <w:rPr>
          <w:rFonts w:ascii="Times New Roman" w:hAnsi="Times New Roman" w:cs="Times New Roman"/>
        </w:rPr>
        <w:t xml:space="preserve"> Braitenberg's method can be used to describe complex robot behaviors because even with just two motors and two sensors, behavior can be changed according to how one programs the robot to react to the sensor readings. One can program the robot to slow down</w:t>
      </w:r>
      <w:r w:rsidRPr="005D5D1F">
        <w:rPr>
          <w:rFonts w:ascii="Times New Roman" w:hAnsi="Times New Roman" w:cs="Times New Roman"/>
        </w:rPr>
        <w:t xml:space="preserve"> after</w:t>
      </w:r>
    </w:p>
    <w:p w:rsidR="00E06DE5" w:rsidRPr="005D5D1F" w:rsidRDefault="00E06DE5">
      <w:pPr>
        <w:pStyle w:val="Standard"/>
        <w:spacing w:line="276" w:lineRule="auto"/>
        <w:jc w:val="both"/>
        <w:rPr>
          <w:rFonts w:ascii="Times New Roman" w:hAnsi="Times New Roman" w:cs="Times New Roman"/>
          <w:b/>
          <w:bCs/>
        </w:rPr>
      </w:pPr>
    </w:p>
    <w:p w:rsidR="00E06DE5" w:rsidRPr="005D5D1F" w:rsidRDefault="00E06DE5">
      <w:pPr>
        <w:pStyle w:val="Standard"/>
        <w:spacing w:line="276" w:lineRule="auto"/>
        <w:jc w:val="both"/>
        <w:rPr>
          <w:rFonts w:ascii="Times New Roman" w:hAnsi="Times New Roman" w:cs="Times New Roman"/>
          <w:b/>
          <w:bCs/>
        </w:rPr>
      </w:pP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Also, different sensors can be added on to the robot, as well as different types of outside stimulus that can trigger different types of sensors. There is also a way to</w:t>
      </w:r>
    </w:p>
    <w:p w:rsidR="00E06DE5" w:rsidRPr="005D5D1F" w:rsidRDefault="00E06DE5">
      <w:pPr>
        <w:pStyle w:val="Standard"/>
        <w:spacing w:line="276" w:lineRule="auto"/>
        <w:jc w:val="both"/>
        <w:rPr>
          <w:rFonts w:ascii="Times New Roman" w:hAnsi="Times New Roman" w:cs="Times New Roman"/>
        </w:rPr>
      </w:pPr>
    </w:p>
    <w:p w:rsidR="00E06DE5" w:rsidRPr="005D5D1F" w:rsidRDefault="00816700">
      <w:pPr>
        <w:pStyle w:val="Standard"/>
        <w:spacing w:line="276" w:lineRule="auto"/>
        <w:jc w:val="both"/>
        <w:rPr>
          <w:rFonts w:ascii="Times New Roman" w:hAnsi="Times New Roman" w:cs="Times New Roman"/>
          <w:b/>
          <w:bCs/>
        </w:rPr>
      </w:pPr>
      <w:r w:rsidRPr="005D5D1F">
        <w:rPr>
          <w:rFonts w:ascii="Times New Roman" w:hAnsi="Times New Roman" w:cs="Times New Roman"/>
          <w:b/>
          <w:bCs/>
        </w:rPr>
        <w:t>Dangnhi’s Answers:</w:t>
      </w:r>
    </w:p>
    <w:p w:rsidR="00E06DE5" w:rsidRPr="005D5D1F" w:rsidRDefault="00816700">
      <w:pPr>
        <w:spacing w:line="276" w:lineRule="auto"/>
        <w:jc w:val="both"/>
        <w:rPr>
          <w:rFonts w:ascii="Times New Roman" w:hAnsi="Times New Roman" w:cs="Times New Roman"/>
        </w:rPr>
      </w:pPr>
      <w:r w:rsidRPr="005D5D1F">
        <w:rPr>
          <w:rFonts w:ascii="Times New Roman" w:hAnsi="Times New Roman" w:cs="Times New Roman"/>
        </w:rPr>
        <w:t xml:space="preserve">1/ Our robot from lab 2 – line-following robot is a </w:t>
      </w:r>
      <w:r w:rsidRPr="005D5D1F">
        <w:rPr>
          <w:rFonts w:ascii="Times New Roman" w:hAnsi="Times New Roman" w:cs="Times New Roman"/>
        </w:rPr>
        <w:t>Braitenberg’s Vehicle which was equipped with two top-hat sensors and two motors. The connection is not too complex. When two IR sensors on the two sides of the robot detect the color of the white background, it means that the robot is on the black line an</w:t>
      </w:r>
      <w:r w:rsidRPr="005D5D1F">
        <w:rPr>
          <w:rFonts w:ascii="Times New Roman" w:hAnsi="Times New Roman" w:cs="Times New Roman"/>
        </w:rPr>
        <w:t>d the sensors will control the motor to make the robot go straight and follow the black line. When one of two sensors detect the value of the black color, the motor will be controlled to turn the robot into that direction. For example, the left sensor whic</w:t>
      </w:r>
      <w:r w:rsidRPr="005D5D1F">
        <w:rPr>
          <w:rFonts w:ascii="Times New Roman" w:hAnsi="Times New Roman" w:cs="Times New Roman"/>
        </w:rPr>
        <w:t>h detects the black line would steer the robot to the left. This is the operation mechanism of a Braitenberg’s Vehicle.</w:t>
      </w:r>
    </w:p>
    <w:p w:rsidR="00E06DE5" w:rsidRPr="005D5D1F" w:rsidRDefault="00E06DE5">
      <w:pPr>
        <w:spacing w:line="276" w:lineRule="auto"/>
        <w:jc w:val="both"/>
        <w:rPr>
          <w:rFonts w:ascii="Times New Roman" w:hAnsi="Times New Roman" w:cs="Times New Roman"/>
        </w:rPr>
      </w:pPr>
    </w:p>
    <w:p w:rsidR="00E06DE5" w:rsidRPr="005D5D1F" w:rsidRDefault="00816700">
      <w:pPr>
        <w:spacing w:line="276" w:lineRule="auto"/>
        <w:jc w:val="both"/>
        <w:rPr>
          <w:rFonts w:ascii="Times New Roman" w:hAnsi="Times New Roman" w:cs="Times New Roman"/>
        </w:rPr>
      </w:pPr>
      <w:r w:rsidRPr="005D5D1F">
        <w:rPr>
          <w:rFonts w:ascii="Times New Roman" w:hAnsi="Times New Roman" w:cs="Times New Roman"/>
        </w:rPr>
        <w:t xml:space="preserve">2/ In my perspective, the Braitenberg’s method can explain the complex behaviors of the robot. There are four different types of robot </w:t>
      </w:r>
      <w:r w:rsidRPr="005D5D1F">
        <w:rPr>
          <w:rFonts w:ascii="Times New Roman" w:hAnsi="Times New Roman" w:cs="Times New Roman"/>
        </w:rPr>
        <w:t>behaviors described in Coward, Aggressive, Love and Explore. With the “Coward” Behavior, the robot is equipped with each sensor to the motor on the same side and the influence is positive. If the source of light is in the front, the robot may hit the sourc</w:t>
      </w:r>
      <w:r w:rsidRPr="005D5D1F">
        <w:rPr>
          <w:rFonts w:ascii="Times New Roman" w:hAnsi="Times New Roman" w:cs="Times New Roman"/>
        </w:rPr>
        <w:t xml:space="preserve">e unless it is redirected from its source. In addition, if the source of light is to one side, for example, in the left, the sensor in the left would be more excited than the one in the right, which controls the motor in the left to run faster. It results </w:t>
      </w:r>
      <w:r w:rsidRPr="005D5D1F">
        <w:rPr>
          <w:rFonts w:ascii="Times New Roman" w:hAnsi="Times New Roman" w:cs="Times New Roman"/>
        </w:rPr>
        <w:t>in the running away the light of the robot. However, with the “Aggressive” Behavior, each sensor to the motor on the opposite side, and it will make the robot run toward the source of light (e.g: The sensor in the left controls the motor in the right to wo</w:t>
      </w:r>
      <w:r w:rsidRPr="005D5D1F">
        <w:rPr>
          <w:rFonts w:ascii="Times New Roman" w:hAnsi="Times New Roman" w:cs="Times New Roman"/>
        </w:rPr>
        <w:t>rk harder, which makes the robot turn to the left in the direction where the light is). With the “Love” Behavior, the robot is equipped with each sensor to the motor on the same side as “Coward” Behavior; nonetheless, the influence is switched from positiv</w:t>
      </w:r>
      <w:r w:rsidRPr="005D5D1F">
        <w:rPr>
          <w:rFonts w:ascii="Times New Roman" w:hAnsi="Times New Roman" w:cs="Times New Roman"/>
        </w:rPr>
        <w:t xml:space="preserve">e to </w:t>
      </w:r>
      <w:r w:rsidRPr="005D5D1F">
        <w:rPr>
          <w:rFonts w:ascii="Times New Roman" w:hAnsi="Times New Roman" w:cs="Times New Roman"/>
        </w:rPr>
        <w:lastRenderedPageBreak/>
        <w:t xml:space="preserve">negative. With this mechanism, the robot comes to rest facing the source. In the opposite, the robot will run away the source light with crossed connections in “Explore” Behavior. </w:t>
      </w:r>
    </w:p>
    <w:p w:rsidR="00E06DE5" w:rsidRPr="005D5D1F" w:rsidRDefault="00816700">
      <w:pPr>
        <w:spacing w:line="276" w:lineRule="auto"/>
        <w:jc w:val="both"/>
        <w:rPr>
          <w:rFonts w:ascii="Times New Roman" w:hAnsi="Times New Roman" w:cs="Times New Roman"/>
        </w:rPr>
      </w:pPr>
      <w:r w:rsidRPr="005D5D1F">
        <w:rPr>
          <w:rFonts w:ascii="Times New Roman" w:hAnsi="Times New Roman" w:cs="Times New Roman"/>
        </w:rPr>
        <w:tab/>
        <w:t>By selecting different sensors, various connections in straight or cr</w:t>
      </w:r>
      <w:r w:rsidRPr="005D5D1F">
        <w:rPr>
          <w:rFonts w:ascii="Times New Roman" w:hAnsi="Times New Roman" w:cs="Times New Roman"/>
        </w:rPr>
        <w:t>ossed, the sign of influence, the complicated robot behaviors can be achieved in a simple control mechanism of Braitenberg’s Vehicles.</w:t>
      </w:r>
    </w:p>
    <w:p w:rsidR="00E06DE5" w:rsidRPr="005D5D1F" w:rsidRDefault="00E06DE5">
      <w:pPr>
        <w:pStyle w:val="Standard"/>
        <w:tabs>
          <w:tab w:val="left" w:pos="1084"/>
        </w:tabs>
        <w:spacing w:line="276" w:lineRule="auto"/>
        <w:jc w:val="both"/>
        <w:rPr>
          <w:rFonts w:ascii="Times New Roman" w:hAnsi="Times New Roman" w:cs="Times New Roman"/>
        </w:rPr>
      </w:pPr>
    </w:p>
    <w:p w:rsidR="00E06DE5" w:rsidRPr="005D5D1F" w:rsidRDefault="00816700">
      <w:pPr>
        <w:pStyle w:val="Standard"/>
        <w:spacing w:line="276" w:lineRule="auto"/>
        <w:jc w:val="both"/>
        <w:rPr>
          <w:rFonts w:ascii="Times New Roman" w:hAnsi="Times New Roman" w:cs="Times New Roman"/>
          <w:b/>
          <w:bCs/>
          <w:u w:val="single"/>
        </w:rPr>
      </w:pPr>
      <w:r w:rsidRPr="005D5D1F">
        <w:rPr>
          <w:rFonts w:ascii="Times New Roman" w:hAnsi="Times New Roman" w:cs="Times New Roman"/>
          <w:b/>
          <w:bCs/>
          <w:u w:val="single"/>
        </w:rPr>
        <w:t xml:space="preserve">Part II: Lab </w:t>
      </w:r>
    </w:p>
    <w:p w:rsidR="00E06DE5" w:rsidRPr="005D5D1F" w:rsidRDefault="00816700">
      <w:pPr>
        <w:pStyle w:val="Standard"/>
        <w:spacing w:line="276" w:lineRule="auto"/>
        <w:jc w:val="both"/>
        <w:rPr>
          <w:rFonts w:ascii="Times New Roman" w:hAnsi="Times New Roman" w:cs="Times New Roman"/>
          <w:b/>
          <w:bCs/>
          <w:i/>
        </w:rPr>
      </w:pPr>
      <w:r w:rsidRPr="005D5D1F">
        <w:rPr>
          <w:rFonts w:ascii="Times New Roman" w:hAnsi="Times New Roman" w:cs="Times New Roman"/>
          <w:b/>
          <w:bCs/>
          <w:i/>
        </w:rPr>
        <w:t>A. Light sensors</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1) Light sensor readings fall below 2000 when a flashlight is shown nearby from a standin</w:t>
      </w:r>
      <w:r w:rsidRPr="005D5D1F">
        <w:rPr>
          <w:rFonts w:ascii="Times New Roman" w:hAnsi="Times New Roman" w:cs="Times New Roman"/>
        </w:rPr>
        <w:t>g value of 3000 with just the lights from the room.</w:t>
      </w:r>
    </w:p>
    <w:p w:rsidR="00E06DE5" w:rsidRPr="005D5D1F" w:rsidRDefault="00E06DE5">
      <w:pPr>
        <w:pStyle w:val="Standard"/>
        <w:spacing w:line="276" w:lineRule="auto"/>
        <w:jc w:val="both"/>
        <w:rPr>
          <w:rFonts w:ascii="Times New Roman" w:hAnsi="Times New Roman" w:cs="Times New Roman"/>
        </w:rPr>
      </w:pP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2) The light sensor readings vary by a factor of 200 when shone under the same light. They both prefer the light source to be straight ahead of them, and not above or to the side of them.</w:t>
      </w:r>
    </w:p>
    <w:p w:rsidR="00E06DE5" w:rsidRPr="005D5D1F" w:rsidRDefault="00E06DE5">
      <w:pPr>
        <w:pStyle w:val="Standard"/>
        <w:spacing w:line="276" w:lineRule="auto"/>
        <w:jc w:val="both"/>
        <w:rPr>
          <w:rFonts w:ascii="Times New Roman" w:hAnsi="Times New Roman" w:cs="Times New Roman"/>
        </w:rPr>
      </w:pP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3) The minimum</w:t>
      </w:r>
      <w:r w:rsidRPr="005D5D1F">
        <w:rPr>
          <w:rFonts w:ascii="Times New Roman" w:hAnsi="Times New Roman" w:cs="Times New Roman"/>
        </w:rPr>
        <w:t xml:space="preserve"> readings we can obtain is under 200, the maximum reading we can obtain is just under 4000, the typical readings in a lit room is around 3500.</w:t>
      </w:r>
    </w:p>
    <w:p w:rsidR="00E06DE5" w:rsidRPr="005D5D1F" w:rsidRDefault="00E06DE5">
      <w:pPr>
        <w:pStyle w:val="Standard"/>
        <w:spacing w:line="276" w:lineRule="auto"/>
        <w:jc w:val="both"/>
        <w:rPr>
          <w:rFonts w:ascii="Times New Roman" w:hAnsi="Times New Roman" w:cs="Times New Roman"/>
        </w:rPr>
      </w:pP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4) One of our light sensors is slightly stronger than the other, its readings vary from the other by a factor of</w:t>
      </w:r>
      <w:r w:rsidRPr="005D5D1F">
        <w:rPr>
          <w:rFonts w:ascii="Times New Roman" w:hAnsi="Times New Roman" w:cs="Times New Roman"/>
        </w:rPr>
        <w:t xml:space="preserve"> 200.</w:t>
      </w:r>
    </w:p>
    <w:p w:rsidR="00E06DE5" w:rsidRPr="005D5D1F" w:rsidRDefault="00E06DE5">
      <w:pPr>
        <w:pStyle w:val="Standard"/>
        <w:spacing w:line="276" w:lineRule="auto"/>
        <w:jc w:val="both"/>
        <w:rPr>
          <w:rFonts w:ascii="Times New Roman" w:hAnsi="Times New Roman" w:cs="Times New Roman"/>
        </w:rPr>
      </w:pPr>
    </w:p>
    <w:p w:rsidR="00E06DE5" w:rsidRPr="005D5D1F" w:rsidRDefault="00816700">
      <w:pPr>
        <w:spacing w:line="276" w:lineRule="auto"/>
        <w:jc w:val="both"/>
        <w:rPr>
          <w:rFonts w:ascii="Times New Roman" w:hAnsi="Times New Roman" w:cs="Times New Roman"/>
        </w:rPr>
      </w:pPr>
      <w:r w:rsidRPr="005D5D1F">
        <w:rPr>
          <w:rFonts w:ascii="Times New Roman" w:hAnsi="Times New Roman" w:cs="Times New Roman"/>
        </w:rPr>
        <w:t>/* Daniel MacMillan and Dangnhi Ngo</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 Lab 3 - Part A</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  Print out the sensor readings from the analog ports.</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w:t>
      </w:r>
    </w:p>
    <w:p w:rsidR="00E06DE5" w:rsidRPr="005D5D1F" w:rsidRDefault="00E06DE5">
      <w:pPr>
        <w:pStyle w:val="Standard"/>
        <w:spacing w:line="276" w:lineRule="auto"/>
        <w:jc w:val="both"/>
        <w:rPr>
          <w:rFonts w:ascii="Times New Roman" w:hAnsi="Times New Roman" w:cs="Times New Roman"/>
        </w:rPr>
      </w:pP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#include &lt;kipr/botball.h&gt;</w:t>
      </w:r>
    </w:p>
    <w:p w:rsidR="00E06DE5" w:rsidRPr="005D5D1F" w:rsidRDefault="00E06DE5">
      <w:pPr>
        <w:pStyle w:val="Standard"/>
        <w:spacing w:line="276" w:lineRule="auto"/>
        <w:jc w:val="both"/>
        <w:rPr>
          <w:rFonts w:ascii="Times New Roman" w:hAnsi="Times New Roman" w:cs="Times New Roman"/>
        </w:rPr>
      </w:pP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int main()</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ab/>
        <w:t>while(!c_button_clicked())</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w:t>
      </w:r>
      <w:r w:rsidRPr="005D5D1F">
        <w:rPr>
          <w:rFonts w:ascii="Times New Roman" w:hAnsi="Times New Roman" w:cs="Times New Roman"/>
        </w:rPr>
        <w:tab/>
        <w:t>printf("%d %d\n", analog(0), analog(1));</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w:t>
      </w:r>
      <w:r w:rsidRPr="005D5D1F">
        <w:rPr>
          <w:rFonts w:ascii="Times New Roman" w:hAnsi="Times New Roman" w:cs="Times New Roman"/>
        </w:rPr>
        <w:t>return 0;</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w:t>
      </w:r>
    </w:p>
    <w:p w:rsidR="00E06DE5" w:rsidRPr="005D5D1F" w:rsidRDefault="00E06DE5">
      <w:pPr>
        <w:pStyle w:val="Standard"/>
        <w:spacing w:line="276" w:lineRule="auto"/>
        <w:jc w:val="both"/>
        <w:rPr>
          <w:rFonts w:ascii="Times New Roman" w:hAnsi="Times New Roman" w:cs="Times New Roman"/>
          <w:b/>
          <w:bCs/>
        </w:rPr>
      </w:pPr>
    </w:p>
    <w:p w:rsidR="00E06DE5" w:rsidRPr="005D5D1F" w:rsidRDefault="00816700">
      <w:pPr>
        <w:pStyle w:val="Standard"/>
        <w:spacing w:line="276" w:lineRule="auto"/>
        <w:jc w:val="both"/>
        <w:rPr>
          <w:rFonts w:ascii="Times New Roman" w:hAnsi="Times New Roman" w:cs="Times New Roman"/>
          <w:b/>
          <w:bCs/>
          <w:i/>
        </w:rPr>
      </w:pPr>
      <w:r w:rsidRPr="005D5D1F">
        <w:rPr>
          <w:rFonts w:ascii="Times New Roman" w:hAnsi="Times New Roman" w:cs="Times New Roman"/>
          <w:b/>
          <w:bCs/>
          <w:i/>
        </w:rPr>
        <w:t>B. Shielding light sensors</w:t>
      </w:r>
    </w:p>
    <w:p w:rsidR="005D5D1F" w:rsidRDefault="00816700" w:rsidP="005D5D1F">
      <w:pPr>
        <w:pStyle w:val="Standard"/>
        <w:spacing w:line="276" w:lineRule="auto"/>
        <w:jc w:val="both"/>
        <w:rPr>
          <w:rFonts w:ascii="Times New Roman" w:hAnsi="Times New Roman" w:cs="Times New Roman"/>
        </w:rPr>
      </w:pPr>
      <w:r w:rsidRPr="005D5D1F">
        <w:rPr>
          <w:rFonts w:ascii="Times New Roman" w:hAnsi="Times New Roman" w:cs="Times New Roman"/>
        </w:rPr>
        <w:t>For both sensors, the readings when the light is pointed directly down the tubes is under 200. When the sensor turns away at 10 degrees, the value goes up slightly up to 1000. When the sensor turns away from the ligh</w:t>
      </w:r>
      <w:r w:rsidRPr="005D5D1F">
        <w:rPr>
          <w:rFonts w:ascii="Times New Roman" w:hAnsi="Times New Roman" w:cs="Times New Roman"/>
        </w:rPr>
        <w:t>t at 20 degrees, the sensor readings go back up to 3000, and completely lose any indication that the light is there at all beyond that angle.</w:t>
      </w:r>
    </w:p>
    <w:p w:rsidR="00E06DE5" w:rsidRPr="005D5D1F" w:rsidRDefault="00816700" w:rsidP="005D5D1F">
      <w:pPr>
        <w:pStyle w:val="Standard"/>
        <w:spacing w:line="276" w:lineRule="auto"/>
        <w:jc w:val="both"/>
        <w:rPr>
          <w:rFonts w:ascii="Times New Roman" w:hAnsi="Times New Roman" w:cs="Times New Roman"/>
        </w:rPr>
      </w:pPr>
      <w:r w:rsidRPr="005D5D1F">
        <w:rPr>
          <w:rFonts w:ascii="Times New Roman" w:hAnsi="Times New Roman" w:cs="Times New Roman"/>
          <w:b/>
          <w:bCs/>
          <w:i/>
        </w:rPr>
        <w:lastRenderedPageBreak/>
        <w:t>C. Normalizing light readings to motor commands</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Daniel MacMillan and Dangnhi Ngo</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 Lab 3 - Part C</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  norm</w:t>
      </w:r>
      <w:r w:rsidRPr="005D5D1F">
        <w:rPr>
          <w:rFonts w:ascii="Times New Roman" w:hAnsi="Times New Roman" w:cs="Times New Roman"/>
        </w:rPr>
        <w:t>alize light readings to motor commands</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w:t>
      </w:r>
    </w:p>
    <w:p w:rsidR="00E06DE5" w:rsidRPr="005D5D1F" w:rsidRDefault="00E06DE5">
      <w:pPr>
        <w:pStyle w:val="Standard"/>
        <w:spacing w:line="276" w:lineRule="auto"/>
        <w:jc w:val="both"/>
        <w:rPr>
          <w:rFonts w:ascii="Times New Roman" w:hAnsi="Times New Roman" w:cs="Times New Roman"/>
        </w:rPr>
      </w:pP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#include &lt;kipr/botball.h&gt;</w:t>
      </w:r>
    </w:p>
    <w:p w:rsidR="00E06DE5" w:rsidRPr="005D5D1F" w:rsidRDefault="00E06DE5">
      <w:pPr>
        <w:pStyle w:val="Standard"/>
        <w:spacing w:line="276" w:lineRule="auto"/>
        <w:jc w:val="both"/>
        <w:rPr>
          <w:rFonts w:ascii="Times New Roman" w:hAnsi="Times New Roman" w:cs="Times New Roman"/>
        </w:rPr>
      </w:pP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#define MAX_VEL 25</w:t>
      </w:r>
    </w:p>
    <w:p w:rsidR="00E06DE5" w:rsidRPr="005D5D1F" w:rsidRDefault="00E06DE5">
      <w:pPr>
        <w:pStyle w:val="Standard"/>
        <w:spacing w:line="276" w:lineRule="auto"/>
        <w:jc w:val="both"/>
        <w:rPr>
          <w:rFonts w:ascii="Times New Roman" w:hAnsi="Times New Roman" w:cs="Times New Roman"/>
        </w:rPr>
      </w:pP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Normalize: take light reading from individual sensors and turn it into</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 the proper motor speed.</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int normalize(int light)</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int MAX_LIGHT = 100;</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int </w:t>
      </w:r>
      <w:r w:rsidRPr="005D5D1F">
        <w:rPr>
          <w:rFonts w:ascii="Times New Roman" w:hAnsi="Times New Roman" w:cs="Times New Roman"/>
        </w:rPr>
        <w:t>MIN_LIGHT = 4000;</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int output = ((light - MIN_LIGHT) * 100) / (MAX_LIGHT - MIN_LIGHT);</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 correct the values if they somehow go overboard</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if(output &lt; 0)</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return 0;</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if(output &gt; 100)</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return 100;</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return output;</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w:t>
      </w:r>
    </w:p>
    <w:p w:rsidR="00E06DE5" w:rsidRPr="005D5D1F" w:rsidRDefault="00E06DE5">
      <w:pPr>
        <w:pStyle w:val="Standard"/>
        <w:spacing w:line="276" w:lineRule="auto"/>
        <w:jc w:val="both"/>
        <w:rPr>
          <w:rFonts w:ascii="Times New Roman" w:hAnsi="Times New Roman" w:cs="Times New Roman"/>
        </w:rPr>
      </w:pPr>
    </w:p>
    <w:p w:rsidR="00E06DE5" w:rsidRPr="005D5D1F" w:rsidRDefault="00816700">
      <w:pPr>
        <w:pStyle w:val="Standard"/>
        <w:spacing w:line="276" w:lineRule="auto"/>
        <w:jc w:val="both"/>
        <w:rPr>
          <w:rFonts w:ascii="Times New Roman" w:hAnsi="Times New Roman" w:cs="Times New Roman"/>
          <w:b/>
          <w:bCs/>
          <w:i/>
        </w:rPr>
      </w:pPr>
      <w:r w:rsidRPr="005D5D1F">
        <w:rPr>
          <w:rFonts w:ascii="Times New Roman" w:hAnsi="Times New Roman" w:cs="Times New Roman"/>
          <w:b/>
          <w:bCs/>
          <w:i/>
        </w:rPr>
        <w:t>D. Light-seeking</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The light seeking algorithm we have written works to try and turn the robot, but next time we should change the hardware of the robot to make it physically turn the robot around.</w:t>
      </w:r>
    </w:p>
    <w:p w:rsidR="00E06DE5" w:rsidRPr="005D5D1F" w:rsidRDefault="00E06DE5">
      <w:pPr>
        <w:pStyle w:val="Standard"/>
        <w:spacing w:line="276" w:lineRule="auto"/>
        <w:jc w:val="both"/>
        <w:rPr>
          <w:rFonts w:ascii="Times New Roman" w:hAnsi="Times New Roman" w:cs="Times New Roman"/>
        </w:rPr>
      </w:pPr>
    </w:p>
    <w:p w:rsidR="00E06DE5" w:rsidRPr="005D5D1F" w:rsidRDefault="00816700">
      <w:pPr>
        <w:pStyle w:val="Standard"/>
        <w:spacing w:line="276" w:lineRule="auto"/>
        <w:jc w:val="both"/>
        <w:rPr>
          <w:rFonts w:ascii="Times New Roman" w:hAnsi="Times New Roman" w:cs="Times New Roman"/>
          <w:b/>
        </w:rPr>
      </w:pPr>
      <w:r w:rsidRPr="005D5D1F">
        <w:rPr>
          <w:rFonts w:ascii="Times New Roman" w:hAnsi="Times New Roman" w:cs="Times New Roman"/>
          <w:b/>
        </w:rPr>
        <w:t>-------Light-seeing Braitenberg vehicle------</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Daniel Mac</w:t>
      </w:r>
      <w:r w:rsidRPr="005D5D1F">
        <w:rPr>
          <w:rFonts w:ascii="Times New Roman" w:hAnsi="Times New Roman" w:cs="Times New Roman"/>
        </w:rPr>
        <w:t>Millan and Dangnhi Ngo</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 Lab 3 - Part D</w:t>
      </w:r>
      <w:r w:rsidR="00B4395B">
        <w:rPr>
          <w:rFonts w:ascii="Times New Roman" w:hAnsi="Times New Roman" w:cs="Times New Roman"/>
        </w:rPr>
        <w:t>1</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  normalize light readings to motor commands and make it follow light</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w:t>
      </w:r>
    </w:p>
    <w:p w:rsidR="00E06DE5" w:rsidRPr="005D5D1F" w:rsidRDefault="00E06DE5">
      <w:pPr>
        <w:pStyle w:val="Standard"/>
        <w:spacing w:line="276" w:lineRule="auto"/>
        <w:jc w:val="both"/>
        <w:rPr>
          <w:rFonts w:ascii="Times New Roman" w:hAnsi="Times New Roman" w:cs="Times New Roman"/>
          <w:b/>
          <w:bCs/>
        </w:rPr>
      </w:pP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#include &lt;kipr/botball.h&gt;</w:t>
      </w:r>
    </w:p>
    <w:p w:rsidR="00E06DE5" w:rsidRPr="005D5D1F" w:rsidRDefault="00E06DE5">
      <w:pPr>
        <w:pStyle w:val="Standard"/>
        <w:spacing w:line="276" w:lineRule="auto"/>
        <w:jc w:val="both"/>
        <w:rPr>
          <w:rFonts w:ascii="Times New Roman" w:hAnsi="Times New Roman" w:cs="Times New Roman"/>
          <w:b/>
          <w:bCs/>
        </w:rPr>
      </w:pP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lastRenderedPageBreak/>
        <w:t>#define MAX_VEL 25</w:t>
      </w:r>
    </w:p>
    <w:p w:rsidR="00E06DE5" w:rsidRPr="005D5D1F" w:rsidRDefault="00E06DE5">
      <w:pPr>
        <w:pStyle w:val="Standard"/>
        <w:spacing w:line="276" w:lineRule="auto"/>
        <w:jc w:val="both"/>
        <w:rPr>
          <w:rFonts w:ascii="Times New Roman" w:hAnsi="Times New Roman" w:cs="Times New Roman"/>
          <w:b/>
          <w:bCs/>
        </w:rPr>
      </w:pP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Normalize: take light reading from individual sensors and turn it into</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 the proper </w:t>
      </w:r>
      <w:r w:rsidRPr="005D5D1F">
        <w:rPr>
          <w:rFonts w:ascii="Times New Roman" w:hAnsi="Times New Roman" w:cs="Times New Roman"/>
        </w:rPr>
        <w:t>motor speed.</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int normalize(int light)</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int MAX_LIGHT = 100;</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int MIN_LIGHT = 4000;</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int output = ((light - MIN_LIGHT) * 100) / (MAX_LIGHT - MIN_LIGHT);</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 correct the values if they somehow go overboard</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if(output &lt; 0)</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return 0;</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if(output &gt; 100)</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return 100;</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return output;</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w:t>
      </w:r>
    </w:p>
    <w:p w:rsidR="00E06DE5" w:rsidRPr="005D5D1F" w:rsidRDefault="00E06DE5">
      <w:pPr>
        <w:pStyle w:val="Standard"/>
        <w:spacing w:line="276" w:lineRule="auto"/>
        <w:jc w:val="both"/>
        <w:rPr>
          <w:rFonts w:ascii="Times New Roman" w:hAnsi="Times New Roman" w:cs="Times New Roman"/>
          <w:b/>
          <w:bCs/>
        </w:rPr>
      </w:pP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int main()</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while(!c_button_clicked())</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 print the new motor values</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int normal_left = normalize(analog(0));</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int normal_right = normalize(an</w:t>
      </w:r>
      <w:r w:rsidRPr="005D5D1F">
        <w:rPr>
          <w:rFonts w:ascii="Times New Roman" w:hAnsi="Times New Roman" w:cs="Times New Roman"/>
        </w:rPr>
        <w:t>alog(1));</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printf("Left: %d | Right: %d\n", normal_left, normal_right);</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 move the motors based on light values</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 if we want to avoid light, make motor values negative, or                 </w:t>
      </w:r>
      <w:r w:rsidRPr="005D5D1F">
        <w:rPr>
          <w:rFonts w:ascii="Times New Roman" w:hAnsi="Times New Roman" w:cs="Times New Roman"/>
        </w:rPr>
        <w:tab/>
      </w:r>
      <w:r w:rsidRPr="005D5D1F">
        <w:rPr>
          <w:rFonts w:ascii="Times New Roman" w:hAnsi="Times New Roman" w:cs="Times New Roman"/>
        </w:rPr>
        <w:tab/>
        <w:t xml:space="preserve"> swap normal_left/right</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w:t>
      </w:r>
      <w:r w:rsidRPr="005D5D1F">
        <w:rPr>
          <w:rFonts w:ascii="Times New Roman" w:hAnsi="Times New Roman" w:cs="Times New Roman"/>
        </w:rPr>
        <w:t>motor(0, normal_right);</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motor(1, normal_left);</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ao();</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return 0;</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w:t>
      </w:r>
    </w:p>
    <w:p w:rsidR="00E06DE5" w:rsidRPr="005D5D1F" w:rsidRDefault="00E06DE5">
      <w:pPr>
        <w:pStyle w:val="Standard"/>
        <w:spacing w:line="276" w:lineRule="auto"/>
        <w:jc w:val="both"/>
        <w:rPr>
          <w:rFonts w:ascii="Times New Roman" w:hAnsi="Times New Roman" w:cs="Times New Roman"/>
          <w:b/>
          <w:bCs/>
        </w:rPr>
      </w:pPr>
    </w:p>
    <w:p w:rsidR="00E06DE5" w:rsidRPr="005D5D1F" w:rsidRDefault="00816700">
      <w:pPr>
        <w:pStyle w:val="Standard"/>
        <w:spacing w:line="276" w:lineRule="auto"/>
        <w:jc w:val="both"/>
        <w:rPr>
          <w:rFonts w:ascii="Times New Roman" w:hAnsi="Times New Roman" w:cs="Times New Roman"/>
          <w:b/>
        </w:rPr>
      </w:pPr>
      <w:r w:rsidRPr="005D5D1F">
        <w:rPr>
          <w:rFonts w:ascii="Times New Roman" w:hAnsi="Times New Roman" w:cs="Times New Roman"/>
          <w:b/>
        </w:rPr>
        <w:t>-------Avoid sources of light------</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The way our robot avoids light is by swerving to the right when the right sensor detects light, and swerves left when the left </w:t>
      </w:r>
      <w:r w:rsidRPr="005D5D1F">
        <w:rPr>
          <w:rFonts w:ascii="Times New Roman" w:hAnsi="Times New Roman" w:cs="Times New Roman"/>
        </w:rPr>
        <w:t xml:space="preserve">sensor detects light. All that we did to accomplish this was swapping normalized values </w:t>
      </w:r>
      <w:r w:rsidRPr="005D5D1F">
        <w:rPr>
          <w:rFonts w:ascii="Times New Roman" w:hAnsi="Times New Roman" w:cs="Times New Roman"/>
        </w:rPr>
        <w:lastRenderedPageBreak/>
        <w:t>going to the motors from the avoid program.</w:t>
      </w:r>
    </w:p>
    <w:p w:rsidR="00B4395B" w:rsidRPr="005D5D1F" w:rsidRDefault="00B4395B" w:rsidP="00B4395B">
      <w:pPr>
        <w:pStyle w:val="Standard"/>
        <w:spacing w:line="276" w:lineRule="auto"/>
        <w:jc w:val="both"/>
        <w:rPr>
          <w:rFonts w:ascii="Times New Roman" w:hAnsi="Times New Roman" w:cs="Times New Roman"/>
        </w:rPr>
      </w:pPr>
      <w:r w:rsidRPr="005D5D1F">
        <w:rPr>
          <w:rFonts w:ascii="Times New Roman" w:hAnsi="Times New Roman" w:cs="Times New Roman"/>
        </w:rPr>
        <w:t>/* Daniel MacMillan and Dangnhi Ngo</w:t>
      </w:r>
    </w:p>
    <w:p w:rsidR="00B4395B" w:rsidRPr="005D5D1F" w:rsidRDefault="00B4395B" w:rsidP="00B4395B">
      <w:pPr>
        <w:pStyle w:val="Standard"/>
        <w:spacing w:line="276" w:lineRule="auto"/>
        <w:jc w:val="both"/>
        <w:rPr>
          <w:rFonts w:ascii="Times New Roman" w:hAnsi="Times New Roman" w:cs="Times New Roman"/>
        </w:rPr>
      </w:pPr>
      <w:r w:rsidRPr="005D5D1F">
        <w:rPr>
          <w:rFonts w:ascii="Times New Roman" w:hAnsi="Times New Roman" w:cs="Times New Roman"/>
        </w:rPr>
        <w:t xml:space="preserve"> *</w:t>
      </w:r>
    </w:p>
    <w:p w:rsidR="00B4395B" w:rsidRPr="005D5D1F" w:rsidRDefault="00B4395B" w:rsidP="00B4395B">
      <w:pPr>
        <w:pStyle w:val="Standard"/>
        <w:spacing w:line="276" w:lineRule="auto"/>
        <w:jc w:val="both"/>
        <w:rPr>
          <w:rFonts w:ascii="Times New Roman" w:hAnsi="Times New Roman" w:cs="Times New Roman"/>
        </w:rPr>
      </w:pPr>
      <w:r w:rsidRPr="005D5D1F">
        <w:rPr>
          <w:rFonts w:ascii="Times New Roman" w:hAnsi="Times New Roman" w:cs="Times New Roman"/>
        </w:rPr>
        <w:t xml:space="preserve"> * Lab 3 - Part D</w:t>
      </w:r>
      <w:r>
        <w:rPr>
          <w:rFonts w:ascii="Times New Roman" w:hAnsi="Times New Roman" w:cs="Times New Roman"/>
        </w:rPr>
        <w:t>2</w:t>
      </w:r>
    </w:p>
    <w:p w:rsidR="00B4395B" w:rsidRPr="005D5D1F" w:rsidRDefault="00B4395B" w:rsidP="00B4395B">
      <w:pPr>
        <w:pStyle w:val="Standard"/>
        <w:spacing w:line="276" w:lineRule="auto"/>
        <w:jc w:val="both"/>
        <w:rPr>
          <w:rFonts w:ascii="Times New Roman" w:hAnsi="Times New Roman" w:cs="Times New Roman"/>
        </w:rPr>
      </w:pPr>
      <w:r w:rsidRPr="005D5D1F">
        <w:rPr>
          <w:rFonts w:ascii="Times New Roman" w:hAnsi="Times New Roman" w:cs="Times New Roman"/>
        </w:rPr>
        <w:t xml:space="preserve"> *  normalize light readings</w:t>
      </w:r>
      <w:r>
        <w:rPr>
          <w:rFonts w:ascii="Times New Roman" w:hAnsi="Times New Roman" w:cs="Times New Roman"/>
        </w:rPr>
        <w:t xml:space="preserve"> to motor commands and make it avoid</w:t>
      </w:r>
      <w:bookmarkStart w:id="0" w:name="_GoBack"/>
      <w:bookmarkEnd w:id="0"/>
      <w:r w:rsidRPr="005D5D1F">
        <w:rPr>
          <w:rFonts w:ascii="Times New Roman" w:hAnsi="Times New Roman" w:cs="Times New Roman"/>
        </w:rPr>
        <w:t xml:space="preserve"> light</w:t>
      </w:r>
    </w:p>
    <w:p w:rsidR="00B4395B" w:rsidRPr="005D5D1F" w:rsidRDefault="00B4395B" w:rsidP="00B4395B">
      <w:pPr>
        <w:pStyle w:val="Standard"/>
        <w:spacing w:line="276" w:lineRule="auto"/>
        <w:jc w:val="both"/>
        <w:rPr>
          <w:rFonts w:ascii="Times New Roman" w:hAnsi="Times New Roman" w:cs="Times New Roman"/>
        </w:rPr>
      </w:pPr>
      <w:r w:rsidRPr="005D5D1F">
        <w:rPr>
          <w:rFonts w:ascii="Times New Roman" w:hAnsi="Times New Roman" w:cs="Times New Roman"/>
        </w:rPr>
        <w:t xml:space="preserve"> */</w:t>
      </w:r>
    </w:p>
    <w:p w:rsidR="00E06DE5" w:rsidRPr="005D5D1F" w:rsidRDefault="00E06DE5">
      <w:pPr>
        <w:pStyle w:val="Standard"/>
        <w:spacing w:line="276" w:lineRule="auto"/>
        <w:jc w:val="both"/>
        <w:rPr>
          <w:rFonts w:ascii="Times New Roman" w:hAnsi="Times New Roman" w:cs="Times New Roman"/>
          <w:b/>
          <w:bCs/>
        </w:rPr>
      </w:pP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#include &lt;kipr/botball.h&gt;</w:t>
      </w:r>
    </w:p>
    <w:p w:rsidR="00E06DE5" w:rsidRPr="005D5D1F" w:rsidRDefault="00E06DE5">
      <w:pPr>
        <w:pStyle w:val="Standard"/>
        <w:spacing w:line="276" w:lineRule="auto"/>
        <w:jc w:val="both"/>
        <w:rPr>
          <w:rFonts w:ascii="Times New Roman" w:hAnsi="Times New Roman" w:cs="Times New Roman"/>
          <w:b/>
          <w:bCs/>
        </w:rPr>
      </w:pP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#define MAX_VEL 25</w:t>
      </w:r>
    </w:p>
    <w:p w:rsidR="00E06DE5" w:rsidRPr="005D5D1F" w:rsidRDefault="00E06DE5">
      <w:pPr>
        <w:pStyle w:val="Standard"/>
        <w:spacing w:line="276" w:lineRule="auto"/>
        <w:jc w:val="both"/>
        <w:rPr>
          <w:rFonts w:ascii="Times New Roman" w:hAnsi="Times New Roman" w:cs="Times New Roman"/>
          <w:b/>
          <w:bCs/>
        </w:rPr>
      </w:pP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Normalize: take light reading from individual sensors and turn it into</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w:t>
      </w:r>
      <w:r w:rsidRPr="005D5D1F">
        <w:rPr>
          <w:rFonts w:ascii="Times New Roman" w:hAnsi="Times New Roman" w:cs="Times New Roman"/>
        </w:rPr>
        <w:t xml:space="preserve"> the proper motor speed.</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int normalize(int light)</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int MAX_LIGHT = 100;</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int MIN_LIGHT = 4000;</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int output = ((light - MIN_LIGHT) * 100) / (MAX_LIGHT - MIN_LIGHT);</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 correct the values if they somehow go overboard</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if(outpu</w:t>
      </w:r>
      <w:r w:rsidRPr="005D5D1F">
        <w:rPr>
          <w:rFonts w:ascii="Times New Roman" w:hAnsi="Times New Roman" w:cs="Times New Roman"/>
        </w:rPr>
        <w:t>t &lt; 0)</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return 0;</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if(output &gt; 100)</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return 100;</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return output;</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w:t>
      </w:r>
    </w:p>
    <w:p w:rsidR="00E06DE5" w:rsidRPr="005D5D1F" w:rsidRDefault="00E06DE5">
      <w:pPr>
        <w:pStyle w:val="Standard"/>
        <w:spacing w:line="276" w:lineRule="auto"/>
        <w:jc w:val="both"/>
        <w:rPr>
          <w:rFonts w:ascii="Times New Roman" w:hAnsi="Times New Roman" w:cs="Times New Roman"/>
          <w:b/>
          <w:bCs/>
        </w:rPr>
      </w:pP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int main()</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while(!c_button_clicked())</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 print the new motor values</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int normal_left = normalize(analog(0));</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int normal_right = </w:t>
      </w:r>
      <w:r w:rsidRPr="005D5D1F">
        <w:rPr>
          <w:rFonts w:ascii="Times New Roman" w:hAnsi="Times New Roman" w:cs="Times New Roman"/>
        </w:rPr>
        <w:t>normalize(analog(1));</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printf("Left: %d | Right: %d\n", normal_left, normal_right);</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 move the motors based on light values</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 if we want to avoid light, make motor values negative, or                 </w:t>
      </w:r>
      <w:r w:rsidRPr="005D5D1F">
        <w:rPr>
          <w:rFonts w:ascii="Times New Roman" w:hAnsi="Times New Roman" w:cs="Times New Roman"/>
        </w:rPr>
        <w:tab/>
      </w:r>
      <w:r w:rsidRPr="005D5D1F">
        <w:rPr>
          <w:rFonts w:ascii="Times New Roman" w:hAnsi="Times New Roman" w:cs="Times New Roman"/>
        </w:rPr>
        <w:tab/>
        <w:t xml:space="preserve"> swap normal_left/ri</w:t>
      </w:r>
      <w:r w:rsidRPr="005D5D1F">
        <w:rPr>
          <w:rFonts w:ascii="Times New Roman" w:hAnsi="Times New Roman" w:cs="Times New Roman"/>
        </w:rPr>
        <w:t>ght</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motor(0, normal_left);</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lastRenderedPageBreak/>
        <w:t xml:space="preserve">        motor(1, normal_right);</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ao();</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return 0;</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w:t>
      </w:r>
    </w:p>
    <w:p w:rsidR="00E06DE5" w:rsidRPr="005D5D1F" w:rsidRDefault="00E06DE5">
      <w:pPr>
        <w:pStyle w:val="Standard"/>
        <w:spacing w:line="276" w:lineRule="auto"/>
        <w:jc w:val="both"/>
        <w:rPr>
          <w:rFonts w:ascii="Times New Roman" w:hAnsi="Times New Roman" w:cs="Times New Roman"/>
          <w:b/>
          <w:bCs/>
        </w:rPr>
      </w:pPr>
    </w:p>
    <w:p w:rsidR="00E06DE5" w:rsidRPr="005D5D1F" w:rsidRDefault="00816700">
      <w:pPr>
        <w:pStyle w:val="Standard"/>
        <w:spacing w:line="276" w:lineRule="auto"/>
        <w:jc w:val="both"/>
        <w:rPr>
          <w:rFonts w:ascii="Times New Roman" w:hAnsi="Times New Roman" w:cs="Times New Roman"/>
          <w:b/>
          <w:bCs/>
          <w:i/>
        </w:rPr>
      </w:pPr>
      <w:r w:rsidRPr="005D5D1F">
        <w:rPr>
          <w:rFonts w:ascii="Times New Roman" w:hAnsi="Times New Roman" w:cs="Times New Roman"/>
          <w:b/>
          <w:bCs/>
          <w:i/>
        </w:rPr>
        <w:t>E. Light and touch sensitivity</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The bumper code does the trick when trying to avoid obstacles because without it, the robot could keep moving toward light </w:t>
      </w:r>
      <w:r w:rsidRPr="005D5D1F">
        <w:rPr>
          <w:rFonts w:ascii="Times New Roman" w:hAnsi="Times New Roman" w:cs="Times New Roman"/>
        </w:rPr>
        <w:t>when it bumps into the light. The light sensor has no way of detecting how close a light source actually is, so this is a welcome addition.</w:t>
      </w:r>
    </w:p>
    <w:p w:rsidR="00E06DE5" w:rsidRPr="005D5D1F" w:rsidRDefault="00E06DE5">
      <w:pPr>
        <w:pStyle w:val="Standard"/>
        <w:spacing w:line="276" w:lineRule="auto"/>
        <w:jc w:val="both"/>
        <w:rPr>
          <w:rFonts w:ascii="Times New Roman" w:hAnsi="Times New Roman" w:cs="Times New Roman"/>
          <w:b/>
          <w:bCs/>
        </w:rPr>
      </w:pP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Daniel MacMillan and Dangnhi Ngo</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 Lab 3 - Part E</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  add bumper code from lab 1 so that the robot avoids ob</w:t>
      </w:r>
      <w:r w:rsidRPr="005D5D1F">
        <w:rPr>
          <w:rFonts w:ascii="Times New Roman" w:hAnsi="Times New Roman" w:cs="Times New Roman"/>
        </w:rPr>
        <w:t>stacles</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w:t>
      </w:r>
    </w:p>
    <w:p w:rsidR="00E06DE5" w:rsidRPr="005D5D1F" w:rsidRDefault="00E06DE5">
      <w:pPr>
        <w:pStyle w:val="Standard"/>
        <w:spacing w:line="276" w:lineRule="auto"/>
        <w:jc w:val="both"/>
        <w:rPr>
          <w:rFonts w:ascii="Times New Roman" w:hAnsi="Times New Roman" w:cs="Times New Roman"/>
          <w:b/>
          <w:bCs/>
        </w:rPr>
      </w:pP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#include &lt;kipr/botball.h&gt;</w:t>
      </w:r>
    </w:p>
    <w:p w:rsidR="00E06DE5" w:rsidRPr="005D5D1F" w:rsidRDefault="00E06DE5">
      <w:pPr>
        <w:pStyle w:val="Standard"/>
        <w:spacing w:line="276" w:lineRule="auto"/>
        <w:jc w:val="both"/>
        <w:rPr>
          <w:rFonts w:ascii="Times New Roman" w:hAnsi="Times New Roman" w:cs="Times New Roman"/>
          <w:b/>
          <w:bCs/>
        </w:rPr>
      </w:pP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#define MAX_VEL 25</w:t>
      </w:r>
    </w:p>
    <w:p w:rsidR="00E06DE5" w:rsidRPr="005D5D1F" w:rsidRDefault="00E06DE5">
      <w:pPr>
        <w:pStyle w:val="Standard"/>
        <w:spacing w:line="276" w:lineRule="auto"/>
        <w:jc w:val="both"/>
        <w:rPr>
          <w:rFonts w:ascii="Times New Roman" w:hAnsi="Times New Roman" w:cs="Times New Roman"/>
          <w:b/>
          <w:bCs/>
        </w:rPr>
      </w:pP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Normalize: take light reading from individual sensors and turn it into</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 the proper motor speed.</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int normalize(int light)</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int MAX_LIGHT = 100;</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int MIN_LIGHT = 4000;</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int </w:t>
      </w:r>
      <w:r w:rsidRPr="005D5D1F">
        <w:rPr>
          <w:rFonts w:ascii="Times New Roman" w:hAnsi="Times New Roman" w:cs="Times New Roman"/>
        </w:rPr>
        <w:t>output = ((light - MIN_LIGHT) * 100) / (MAX_LIGHT - MIN_LIGHT);</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 correct the values if they somehow go overboard</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if(output &lt; 0)</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return 0;</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if(output &gt; 100)</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return 100;</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return output;</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w:t>
      </w:r>
    </w:p>
    <w:p w:rsidR="00E06DE5" w:rsidRPr="005D5D1F" w:rsidRDefault="00E06DE5">
      <w:pPr>
        <w:pStyle w:val="Standard"/>
        <w:spacing w:line="276" w:lineRule="auto"/>
        <w:jc w:val="both"/>
        <w:rPr>
          <w:rFonts w:ascii="Times New Roman" w:hAnsi="Times New Roman" w:cs="Times New Roman"/>
          <w:b/>
          <w:bCs/>
        </w:rPr>
      </w:pP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turn_around: procedure from l</w:t>
      </w:r>
      <w:r w:rsidRPr="005D5D1F">
        <w:rPr>
          <w:rFonts w:ascii="Times New Roman" w:hAnsi="Times New Roman" w:cs="Times New Roman"/>
        </w:rPr>
        <w:t>ab 2 to be called when the bumper is hit.</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void turn_around()</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lastRenderedPageBreak/>
        <w:t>{</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ab/>
        <w:t>// first go backward</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motor(0,-MAX_VEL*2);</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motor(1,-MAX_VEL*2);</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w:t>
      </w:r>
      <w:r w:rsidRPr="005D5D1F">
        <w:rPr>
          <w:rFonts w:ascii="Times New Roman" w:hAnsi="Times New Roman" w:cs="Times New Roman"/>
        </w:rPr>
        <w:tab/>
        <w:t>msleep(700);</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 then swivel around to go a different direction</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motor(0,-MAX_VEL*2);</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motor(1, </w:t>
      </w:r>
      <w:r w:rsidRPr="005D5D1F">
        <w:rPr>
          <w:rFonts w:ascii="Times New Roman" w:hAnsi="Times New Roman" w:cs="Times New Roman"/>
        </w:rPr>
        <w:t>MAX_VEL*2);</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msleep(2000);</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return;</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w:t>
      </w:r>
    </w:p>
    <w:p w:rsidR="00E06DE5" w:rsidRPr="005D5D1F" w:rsidRDefault="00E06DE5">
      <w:pPr>
        <w:pStyle w:val="Standard"/>
        <w:spacing w:line="276" w:lineRule="auto"/>
        <w:jc w:val="both"/>
        <w:rPr>
          <w:rFonts w:ascii="Times New Roman" w:hAnsi="Times New Roman" w:cs="Times New Roman"/>
          <w:b/>
          <w:bCs/>
        </w:rPr>
      </w:pP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int main()</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while(!c_button_clicked())</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 print the new motor values</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int normal_left = normalize(analog(0));</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int normal_right = normalize(analog(1));</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printf("Left:</w:t>
      </w:r>
      <w:r w:rsidRPr="005D5D1F">
        <w:rPr>
          <w:rFonts w:ascii="Times New Roman" w:hAnsi="Times New Roman" w:cs="Times New Roman"/>
        </w:rPr>
        <w:t xml:space="preserve"> %d | Right: %d\n", normal_left, normal_right);</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 move the motors based on light values</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 if we want to avoid light, make motor values negative</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motor(0, normal_right);</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motor(1, normal_left);</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 Hi</w:t>
      </w:r>
      <w:r w:rsidRPr="005D5D1F">
        <w:rPr>
          <w:rFonts w:ascii="Times New Roman" w:hAnsi="Times New Roman" w:cs="Times New Roman"/>
        </w:rPr>
        <w:t>t detection</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if(digital(2) || digital(3))</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turn_around();</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msleep(20);</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ao();</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 xml:space="preserve">    return 0;</w:t>
      </w:r>
    </w:p>
    <w:p w:rsidR="00E06DE5" w:rsidRPr="005D5D1F" w:rsidRDefault="00816700">
      <w:pPr>
        <w:pStyle w:val="Standard"/>
        <w:spacing w:line="276" w:lineRule="auto"/>
        <w:jc w:val="both"/>
        <w:rPr>
          <w:rFonts w:ascii="Times New Roman" w:hAnsi="Times New Roman" w:cs="Times New Roman"/>
        </w:rPr>
      </w:pPr>
      <w:r w:rsidRPr="005D5D1F">
        <w:rPr>
          <w:rFonts w:ascii="Times New Roman" w:hAnsi="Times New Roman" w:cs="Times New Roman"/>
        </w:rPr>
        <w:t>}</w:t>
      </w:r>
    </w:p>
    <w:sectPr w:rsidR="00E06DE5" w:rsidRPr="005D5D1F">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6700" w:rsidRDefault="00816700">
      <w:r>
        <w:separator/>
      </w:r>
    </w:p>
  </w:endnote>
  <w:endnote w:type="continuationSeparator" w:id="0">
    <w:p w:rsidR="00816700" w:rsidRDefault="008167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B0604020202020204"/>
    <w:charset w:val="00"/>
    <w:family w:val="roman"/>
    <w:pitch w:val="variable"/>
  </w:font>
  <w:font w:name="Droid Sans Fallback">
    <w:panose1 w:val="020B0604020202020204"/>
    <w:charset w:val="00"/>
    <w:family w:val="auto"/>
    <w:pitch w:val="variable"/>
  </w:font>
  <w:font w:name="FreeSans">
    <w:altName w:val="Calibri"/>
    <w:panose1 w:val="020B0604020202020204"/>
    <w:charset w:val="00"/>
    <w:family w:val="auto"/>
    <w:pitch w:val="variable"/>
  </w:font>
  <w:font w:name="Times New Roman">
    <w:panose1 w:val="02020603050405020304"/>
    <w:charset w:val="00"/>
    <w:family w:val="roman"/>
    <w:pitch w:val="variable"/>
    <w:sig w:usb0="E0002AEF" w:usb1="C0007841" w:usb2="00000009" w:usb3="00000000" w:csb0="000001FF" w:csb1="00000000"/>
  </w:font>
  <w:font w:name="Liberation Sans">
    <w:panose1 w:val="020B0604020202020204"/>
    <w:charset w:val="00"/>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6700" w:rsidRDefault="00816700">
      <w:r>
        <w:rPr>
          <w:color w:val="000000"/>
        </w:rPr>
        <w:separator/>
      </w:r>
    </w:p>
  </w:footnote>
  <w:footnote w:type="continuationSeparator" w:id="0">
    <w:p w:rsidR="00816700" w:rsidRDefault="0081670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E06DE5"/>
    <w:rsid w:val="005D5D1F"/>
    <w:rsid w:val="00681BA1"/>
    <w:rsid w:val="00816700"/>
    <w:rsid w:val="00B4395B"/>
    <w:rsid w:val="00E06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F3AD52"/>
  <w15:docId w15:val="{97C9486A-2BB3-B144-9D9C-4F7B7BF79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1441</Words>
  <Characters>8214</Characters>
  <Application>Microsoft Office Word</Application>
  <DocSecurity>0</DocSecurity>
  <Lines>68</Lines>
  <Paragraphs>19</Paragraphs>
  <ScaleCrop>false</ScaleCrop>
  <Company/>
  <LinksUpToDate>false</LinksUpToDate>
  <CharactersWithSpaces>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Ngo, Nhi N</cp:lastModifiedBy>
  <cp:revision>4</cp:revision>
  <dcterms:created xsi:type="dcterms:W3CDTF">2018-02-26T05:17:00Z</dcterms:created>
  <dcterms:modified xsi:type="dcterms:W3CDTF">2018-02-26T05:19:00Z</dcterms:modified>
</cp:coreProperties>
</file>